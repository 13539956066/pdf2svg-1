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51" w:rsidRDefault="00852E70" w:rsidP="00093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</w:t>
      </w:r>
      <w:bookmarkStart w:id="0" w:name="_GoBack"/>
      <w:bookmarkEnd w:id="0"/>
    </w:p>
    <w:p w:rsidR="00093451" w:rsidRPr="00093451" w:rsidRDefault="00045E84" w:rsidP="00093451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here are some symbols: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Ω </w:t>
      </w:r>
      <w:proofErr w:type="gramStart"/>
      <w:r>
        <w:rPr>
          <w:rFonts w:ascii="Times New Roman" w:eastAsiaTheme="minorEastAsia" w:hAnsi="Times New Roman" w:cs="Times New Roman"/>
        </w:rPr>
        <w:t>and</w:t>
      </w:r>
      <w:proofErr w:type="gramEnd"/>
      <w:r>
        <w:rPr>
          <w:rFonts w:ascii="Times New Roman" w:eastAsiaTheme="minorEastAsia" w:hAnsi="Times New Roman" w:cs="Times New Roman"/>
        </w:rPr>
        <w:t xml:space="preserve"> ∑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</w:p>
    <w:p w:rsidR="00093451" w:rsidRPr="00093451" w:rsidRDefault="00093451" w:rsidP="0009345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093451" w:rsidRPr="00093451" w:rsidRDefault="00093451">
      <w:pPr>
        <w:rPr>
          <w:rFonts w:ascii="Courier New" w:hAnsi="Courier New" w:cs="Courier New"/>
        </w:rPr>
      </w:pPr>
    </w:p>
    <w:sectPr w:rsidR="00093451" w:rsidRPr="0009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F6"/>
    <w:rsid w:val="00045E84"/>
    <w:rsid w:val="00093451"/>
    <w:rsid w:val="00231219"/>
    <w:rsid w:val="003C1748"/>
    <w:rsid w:val="0050314C"/>
    <w:rsid w:val="007438F6"/>
    <w:rsid w:val="00852E70"/>
    <w:rsid w:val="00AD0045"/>
    <w:rsid w:val="00C10A34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91FBFB0-6B09-45B8-B52F-289310EA69A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5</cp:revision>
  <cp:lastPrinted>2012-11-07T22:48:00Z</cp:lastPrinted>
  <dcterms:created xsi:type="dcterms:W3CDTF">2012-11-07T22:46:00Z</dcterms:created>
  <dcterms:modified xsi:type="dcterms:W3CDTF">2012-11-07T23:12:00Z</dcterms:modified>
</cp:coreProperties>
</file>